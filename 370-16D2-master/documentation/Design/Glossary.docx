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650" w:rsidRDefault="008F2650" w:rsidP="008F2650">
      <w:pPr>
        <w:pStyle w:val="Heading1"/>
        <w:pBdr>
          <w:bottom w:val="single" w:sz="12" w:space="1" w:color="auto"/>
        </w:pBdr>
        <w:rPr>
          <w:rFonts w:eastAsia="Times New Roman"/>
          <w:lang w:eastAsia="en-CA"/>
        </w:rPr>
      </w:pPr>
      <w:bookmarkStart w:id="0" w:name="_Toc463214289"/>
      <w:r>
        <w:rPr>
          <w:rFonts w:eastAsia="Times New Roman"/>
          <w:lang w:eastAsia="en-CA"/>
        </w:rPr>
        <w:t>Glossary</w:t>
      </w:r>
      <w:bookmarkEnd w:id="0"/>
    </w:p>
    <w:p w:rsidR="008F2650" w:rsidRDefault="008F2650" w:rsidP="008F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b/>
          <w:lang w:eastAsia="en-CA"/>
        </w:rPr>
        <w:t>Computer player</w:t>
      </w:r>
      <w:r>
        <w:rPr>
          <w:rFonts w:eastAsia="Times New Roman" w:cstheme="minorHAnsi"/>
          <w:lang w:eastAsia="en-CA"/>
        </w:rPr>
        <w:t xml:space="preserve">: a computer AI that is controlling one of the teams in the game </w:t>
      </w:r>
    </w:p>
    <w:p w:rsidR="008F2650" w:rsidRPr="008F2650" w:rsidRDefault="008F2650" w:rsidP="008F2650">
      <w:r w:rsidRPr="008F2650">
        <w:rPr>
          <w:b/>
        </w:rPr>
        <w:t>Computer AI:</w:t>
      </w:r>
      <w:r>
        <w:t xml:space="preserve"> Controls the robots that aren't controlled by human players.</w:t>
      </w:r>
    </w:p>
    <w:p w:rsidR="008F2650" w:rsidRDefault="008F2650" w:rsidP="008F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b/>
          <w:lang w:eastAsia="en-CA"/>
        </w:rPr>
        <w:t>Human player</w:t>
      </w:r>
      <w:r>
        <w:rPr>
          <w:rFonts w:eastAsia="Times New Roman" w:cstheme="minorHAnsi"/>
          <w:lang w:eastAsia="en-CA"/>
        </w:rPr>
        <w:t>: a human player that is controlling one of the teams in the game</w:t>
      </w:r>
    </w:p>
    <w:p w:rsidR="008F2650" w:rsidRDefault="008F2650" w:rsidP="008F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b/>
          <w:lang w:eastAsia="en-CA"/>
        </w:rPr>
        <w:t>Player</w:t>
      </w:r>
      <w:r>
        <w:rPr>
          <w:rFonts w:eastAsia="Times New Roman" w:cstheme="minorHAnsi"/>
          <w:lang w:eastAsia="en-CA"/>
        </w:rPr>
        <w:t>: a human player or a computer player</w:t>
      </w:r>
    </w:p>
    <w:p w:rsidR="008F2650" w:rsidRDefault="008F2650" w:rsidP="008F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b/>
          <w:lang w:eastAsia="en-CA"/>
        </w:rPr>
        <w:t>Robot</w:t>
      </w:r>
      <w:r>
        <w:rPr>
          <w:rFonts w:eastAsia="Times New Roman" w:cstheme="minorHAnsi"/>
          <w:lang w:eastAsia="en-CA"/>
        </w:rPr>
        <w:t xml:space="preserve">: a moveable game object of which there are three per team </w:t>
      </w:r>
    </w:p>
    <w:p w:rsidR="008F2650" w:rsidRDefault="008F2650" w:rsidP="008F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b/>
          <w:lang w:eastAsia="en-CA"/>
        </w:rPr>
        <w:t>Scout</w:t>
      </w:r>
      <w:r>
        <w:rPr>
          <w:rFonts w:eastAsia="Times New Roman" w:cstheme="minorHAnsi"/>
          <w:lang w:eastAsia="en-CA"/>
        </w:rPr>
        <w:t>: the robot player with the highest range of movement</w:t>
      </w:r>
    </w:p>
    <w:p w:rsidR="008F2650" w:rsidRDefault="008F2650" w:rsidP="008F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b/>
          <w:lang w:eastAsia="en-CA"/>
        </w:rPr>
        <w:t>Sniper</w:t>
      </w:r>
      <w:r>
        <w:rPr>
          <w:rFonts w:eastAsia="Times New Roman" w:cstheme="minorHAnsi"/>
          <w:lang w:eastAsia="en-CA"/>
        </w:rPr>
        <w:t xml:space="preserve">: the robot player with the highest visual/firing range </w:t>
      </w:r>
    </w:p>
    <w:p w:rsidR="008F2650" w:rsidRDefault="008F2650" w:rsidP="008F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b/>
          <w:lang w:eastAsia="en-CA"/>
        </w:rPr>
        <w:t>Tank</w:t>
      </w:r>
      <w:r>
        <w:rPr>
          <w:rFonts w:eastAsia="Times New Roman" w:cstheme="minorHAnsi"/>
          <w:lang w:eastAsia="en-CA"/>
        </w:rPr>
        <w:t>: the robot player with the highest attack strength and health</w:t>
      </w:r>
    </w:p>
    <w:p w:rsidR="008F2650" w:rsidRDefault="008F2650" w:rsidP="008F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b/>
          <w:lang w:eastAsia="en-CA"/>
        </w:rPr>
        <w:t>Team</w:t>
      </w:r>
      <w:r>
        <w:rPr>
          <w:rFonts w:eastAsia="Times New Roman" w:cstheme="minorHAnsi"/>
          <w:lang w:eastAsia="en-CA"/>
        </w:rPr>
        <w:t xml:space="preserve">: </w:t>
      </w:r>
      <w:r w:rsidR="00C86743">
        <w:rPr>
          <w:rFonts w:eastAsia="Times New Roman" w:cstheme="minorHAnsi"/>
          <w:lang w:eastAsia="en-CA"/>
        </w:rPr>
        <w:t>the team of software engineers creating the system</w:t>
      </w:r>
    </w:p>
    <w:p w:rsidR="00C86743" w:rsidRDefault="00C86743" w:rsidP="008F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b/>
        </w:rPr>
      </w:pPr>
      <w:r w:rsidRPr="00C86743">
        <w:rPr>
          <w:b/>
        </w:rPr>
        <w:t>Gang:</w:t>
      </w:r>
      <w:r>
        <w:rPr>
          <w:b/>
        </w:rPr>
        <w:t xml:space="preserve"> </w:t>
      </w:r>
      <w:r>
        <w:rPr>
          <w:rFonts w:eastAsia="Times New Roman" w:cstheme="minorHAnsi"/>
          <w:lang w:eastAsia="en-CA"/>
        </w:rPr>
        <w:t xml:space="preserve">a </w:t>
      </w:r>
      <w:r w:rsidR="00056D26">
        <w:rPr>
          <w:rFonts w:eastAsia="Times New Roman" w:cstheme="minorHAnsi"/>
          <w:lang w:eastAsia="en-CA"/>
        </w:rPr>
        <w:t>group</w:t>
      </w:r>
      <w:r>
        <w:rPr>
          <w:rFonts w:eastAsia="Times New Roman" w:cstheme="minorHAnsi"/>
          <w:lang w:eastAsia="en-CA"/>
        </w:rPr>
        <w:t xml:space="preserve"> of three robots, all of which are controlled by either a human player or a computer player</w:t>
      </w:r>
    </w:p>
    <w:p w:rsidR="008F2650" w:rsidRDefault="008F2650" w:rsidP="008F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b/>
          <w:lang w:eastAsia="en-CA"/>
        </w:rPr>
        <w:t>Tile</w:t>
      </w:r>
      <w:r>
        <w:rPr>
          <w:rFonts w:eastAsia="Times New Roman" w:cstheme="minorHAnsi"/>
          <w:lang w:eastAsia="en-CA"/>
        </w:rPr>
        <w:t>: a hexagon shaped unit that makes up the game map</w:t>
      </w:r>
    </w:p>
    <w:p w:rsidR="00AC14E9" w:rsidRDefault="008F2650" w:rsidP="008F2650">
      <w:r w:rsidRPr="008F2650">
        <w:rPr>
          <w:b/>
        </w:rPr>
        <w:t>Forth:</w:t>
      </w:r>
      <w:r>
        <w:t xml:space="preserve"> </w:t>
      </w:r>
      <w:r w:rsidR="006545E3">
        <w:t>a</w:t>
      </w:r>
      <w:r>
        <w:t xml:space="preserve"> language that will be used as a standard for sh</w:t>
      </w:r>
      <w:r w:rsidR="00056D26">
        <w:t>aring Robots with other systems</w:t>
      </w:r>
    </w:p>
    <w:p w:rsidR="00056D26" w:rsidRDefault="00056D26" w:rsidP="008F2650">
      <w:r w:rsidRPr="00056D26">
        <w:rPr>
          <w:b/>
        </w:rPr>
        <w:t>View:</w:t>
      </w:r>
      <w:r>
        <w:rPr>
          <w:b/>
        </w:rPr>
        <w:t xml:space="preserve"> </w:t>
      </w:r>
      <w:r w:rsidR="006545E3">
        <w:t xml:space="preserve">anything the player can see on the screen is a view. </w:t>
      </w:r>
    </w:p>
    <w:p w:rsidR="006545E3" w:rsidRDefault="006545E3" w:rsidP="008F2650">
      <w:r w:rsidRPr="006545E3">
        <w:rPr>
          <w:b/>
        </w:rPr>
        <w:t xml:space="preserve">Model: </w:t>
      </w:r>
      <w:r>
        <w:t>an overarching term for anything that holds data th</w:t>
      </w:r>
      <w:bookmarkStart w:id="1" w:name="_GoBack"/>
      <w:bookmarkEnd w:id="1"/>
      <w:r>
        <w:t xml:space="preserve">at is modified regularly.  </w:t>
      </w:r>
    </w:p>
    <w:p w:rsidR="006545E3" w:rsidRDefault="006545E3" w:rsidP="008F2650">
      <w:r w:rsidRPr="006545E3">
        <w:rPr>
          <w:b/>
        </w:rPr>
        <w:t xml:space="preserve">Control: </w:t>
      </w:r>
      <w:r w:rsidRPr="006545E3">
        <w:t>anything</w:t>
      </w:r>
      <w:r>
        <w:t xml:space="preserve"> that has a large logical component and manages other segments with its logical segments. </w:t>
      </w:r>
    </w:p>
    <w:p w:rsidR="00A314D7" w:rsidRPr="006545E3" w:rsidRDefault="00A314D7" w:rsidP="008F2650"/>
    <w:p w:rsidR="00056D26" w:rsidRDefault="00056D26" w:rsidP="008F2650"/>
    <w:p w:rsidR="007F7BF9" w:rsidRPr="00C86743" w:rsidRDefault="007F7BF9" w:rsidP="008F2650">
      <w:pPr>
        <w:rPr>
          <w:b/>
        </w:rPr>
      </w:pPr>
    </w:p>
    <w:p w:rsidR="008F2650" w:rsidRPr="008F2650" w:rsidRDefault="008F2650" w:rsidP="008F2650"/>
    <w:sectPr w:rsidR="008F2650" w:rsidRPr="008F26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650"/>
    <w:rsid w:val="00056D26"/>
    <w:rsid w:val="006545E3"/>
    <w:rsid w:val="00752983"/>
    <w:rsid w:val="007F7BF9"/>
    <w:rsid w:val="008F2650"/>
    <w:rsid w:val="00A314D7"/>
    <w:rsid w:val="00AC14E9"/>
    <w:rsid w:val="00C86743"/>
    <w:rsid w:val="00DF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650"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26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65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650"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26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65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8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65C54CD8-7869-4536-91E3-D2A73F973BC9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44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6</cp:revision>
  <dcterms:created xsi:type="dcterms:W3CDTF">2016-10-24T00:36:00Z</dcterms:created>
  <dcterms:modified xsi:type="dcterms:W3CDTF">2016-10-24T01:20:00Z</dcterms:modified>
</cp:coreProperties>
</file>