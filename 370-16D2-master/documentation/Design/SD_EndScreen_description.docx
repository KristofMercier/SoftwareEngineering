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E9" w:rsidRDefault="00FA75D8">
      <w:r>
        <w:tab/>
        <w:t xml:space="preserve">The sequence begins when the </w:t>
      </w:r>
      <w:proofErr w:type="spellStart"/>
      <w:r>
        <w:t>GameMaster</w:t>
      </w:r>
      <w:proofErr w:type="spellEnd"/>
      <w:r>
        <w:t xml:space="preserve"> determines a game has concluded and initializes </w:t>
      </w:r>
      <w:proofErr w:type="spellStart"/>
      <w:r>
        <w:t>EndGameController</w:t>
      </w:r>
      <w:proofErr w:type="spellEnd"/>
      <w:r>
        <w:t xml:space="preserve">. </w:t>
      </w:r>
      <w:r w:rsidR="005A61C0">
        <w:t xml:space="preserve">Once the </w:t>
      </w:r>
      <w:proofErr w:type="spellStart"/>
      <w:r w:rsidR="005A61C0">
        <w:t>EndGameController</w:t>
      </w:r>
      <w:proofErr w:type="spellEnd"/>
      <w:r w:rsidR="005A61C0">
        <w:t xml:space="preserve"> has been initialized it requests a string array</w:t>
      </w:r>
      <w:r w:rsidR="00E71A9C">
        <w:t xml:space="preserve"> (with </w:t>
      </w:r>
      <w:proofErr w:type="spellStart"/>
      <w:proofErr w:type="gramStart"/>
      <w:r w:rsidR="00E71A9C">
        <w:t>GetGameStats</w:t>
      </w:r>
      <w:proofErr w:type="spellEnd"/>
      <w:r w:rsidR="00E71A9C">
        <w:t>(</w:t>
      </w:r>
      <w:proofErr w:type="gramEnd"/>
      <w:r w:rsidR="00E71A9C">
        <w:t>))</w:t>
      </w:r>
      <w:r w:rsidR="005A61C0">
        <w:t xml:space="preserve"> including all stats for the recently concluded game from the </w:t>
      </w:r>
      <w:proofErr w:type="spellStart"/>
      <w:r w:rsidR="005A61C0">
        <w:t>StatsLogger</w:t>
      </w:r>
      <w:proofErr w:type="spellEnd"/>
      <w:r w:rsidR="005A61C0">
        <w:t xml:space="preserve">. The </w:t>
      </w:r>
      <w:proofErr w:type="spellStart"/>
      <w:r w:rsidR="005A61C0">
        <w:t>StatsLogger</w:t>
      </w:r>
      <w:proofErr w:type="spellEnd"/>
      <w:r w:rsidR="005A61C0">
        <w:t xml:space="preserve"> will report upon this information to the </w:t>
      </w:r>
      <w:proofErr w:type="spellStart"/>
      <w:r w:rsidR="005A61C0">
        <w:t>EndScreenController</w:t>
      </w:r>
      <w:proofErr w:type="spellEnd"/>
      <w:r w:rsidR="005A61C0">
        <w:t xml:space="preserve"> and it will send this information to </w:t>
      </w:r>
      <w:proofErr w:type="spellStart"/>
      <w:r w:rsidR="005A61C0">
        <w:t>EndScreen</w:t>
      </w:r>
      <w:proofErr w:type="spellEnd"/>
      <w:r w:rsidR="005A61C0">
        <w:t xml:space="preserve"> </w:t>
      </w:r>
      <w:r w:rsidR="00E71A9C">
        <w:t xml:space="preserve">(with </w:t>
      </w:r>
      <w:proofErr w:type="spellStart"/>
      <w:proofErr w:type="gramStart"/>
      <w:r w:rsidR="00E71A9C">
        <w:t>statsTable</w:t>
      </w:r>
      <w:proofErr w:type="spellEnd"/>
      <w:r w:rsidR="00E71A9C">
        <w:t>(</w:t>
      </w:r>
      <w:proofErr w:type="gramEnd"/>
      <w:r w:rsidR="00E71A9C">
        <w:t xml:space="preserve">)) </w:t>
      </w:r>
      <w:r w:rsidR="005A61C0">
        <w:t xml:space="preserve">who will display it on the screen. If the Close button is pressed, the </w:t>
      </w:r>
      <w:r w:rsidR="00A6582A">
        <w:t>program exits</w:t>
      </w:r>
      <w:r w:rsidR="00E71A9C">
        <w:t xml:space="preserve"> (with </w:t>
      </w:r>
      <w:proofErr w:type="gramStart"/>
      <w:r w:rsidR="00E71A9C">
        <w:t>clos</w:t>
      </w:r>
      <w:bookmarkStart w:id="0" w:name="_GoBack"/>
      <w:bookmarkEnd w:id="0"/>
      <w:r w:rsidR="00E71A9C">
        <w:t>e(</w:t>
      </w:r>
      <w:proofErr w:type="gramEnd"/>
      <w:r w:rsidR="00E71A9C">
        <w:t>))</w:t>
      </w:r>
      <w:r w:rsidR="00A6582A">
        <w:t xml:space="preserve">. If the back button is pressed the </w:t>
      </w:r>
      <w:proofErr w:type="spellStart"/>
      <w:r w:rsidR="00A6582A">
        <w:t>EndScreen</w:t>
      </w:r>
      <w:proofErr w:type="spellEnd"/>
      <w:r w:rsidR="00A6582A">
        <w:t xml:space="preserve"> will close and the </w:t>
      </w:r>
      <w:proofErr w:type="spellStart"/>
      <w:r w:rsidR="00A6582A">
        <w:t>StartScreen</w:t>
      </w:r>
      <w:proofErr w:type="spellEnd"/>
      <w:r w:rsidR="00A6582A">
        <w:t xml:space="preserve"> will open</w:t>
      </w:r>
      <w:r w:rsidR="00E71A9C">
        <w:t xml:space="preserve"> (with </w:t>
      </w:r>
      <w:proofErr w:type="spellStart"/>
      <w:proofErr w:type="gramStart"/>
      <w:r w:rsidR="00E71A9C">
        <w:t>closeView</w:t>
      </w:r>
      <w:proofErr w:type="spellEnd"/>
      <w:r w:rsidR="00E71A9C">
        <w:t>(</w:t>
      </w:r>
      <w:proofErr w:type="gramEnd"/>
      <w:r w:rsidR="00E71A9C">
        <w:t>))</w:t>
      </w:r>
      <w:r w:rsidR="00A6582A">
        <w:t xml:space="preserve">. This will also hand off the control to the </w:t>
      </w:r>
      <w:proofErr w:type="spellStart"/>
      <w:r w:rsidR="00A6582A">
        <w:t>StartMenuController</w:t>
      </w:r>
      <w:proofErr w:type="spellEnd"/>
      <w:r w:rsidR="00A6582A">
        <w:t xml:space="preserve">. Finally the stats button will get the </w:t>
      </w:r>
      <w:proofErr w:type="spellStart"/>
      <w:r w:rsidR="00A6582A">
        <w:t>EndScreenController</w:t>
      </w:r>
      <w:proofErr w:type="spellEnd"/>
      <w:r w:rsidR="00A6582A">
        <w:t xml:space="preserve"> to push the updated stats to the server </w:t>
      </w:r>
      <w:r w:rsidR="004E7F40">
        <w:t xml:space="preserve">(with </w:t>
      </w:r>
      <w:proofErr w:type="spellStart"/>
      <w:proofErr w:type="gramStart"/>
      <w:r w:rsidR="004E7F40">
        <w:t>updateStats</w:t>
      </w:r>
      <w:proofErr w:type="spellEnd"/>
      <w:r w:rsidR="004E7F40">
        <w:t>(</w:t>
      </w:r>
      <w:proofErr w:type="gramEnd"/>
      <w:r w:rsidR="004E7F40">
        <w:t xml:space="preserve">)) </w:t>
      </w:r>
      <w:r w:rsidR="00A6582A">
        <w:t>and then send the view back to the main screen.</w:t>
      </w:r>
    </w:p>
    <w:sectPr w:rsidR="00AC1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D8"/>
    <w:rsid w:val="00417248"/>
    <w:rsid w:val="004E7F40"/>
    <w:rsid w:val="005A61C0"/>
    <w:rsid w:val="00A6582A"/>
    <w:rsid w:val="00AC14E9"/>
    <w:rsid w:val="00E71A9C"/>
    <w:rsid w:val="00FA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7DB3D9E-DDB9-4391-BDB3-0B8523C32A4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2016-10-24T02:05:00Z</dcterms:created>
  <dcterms:modified xsi:type="dcterms:W3CDTF">2016-10-24T02:43:00Z</dcterms:modified>
</cp:coreProperties>
</file>